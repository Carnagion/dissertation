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1E574ADA" w14:textId="0E3F1805" w:rsidR="00056898" w:rsidRDefault="00056898" w:rsidP="00556215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589363C" w14:textId="0D16AD5A" w:rsidR="00556215" w:rsidRPr="00556215" w:rsidRDefault="00556215" w:rsidP="00F75FF1">
            <w:pPr>
              <w:jc w:val="center"/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Answer all </w:t>
            </w:r>
            <w:r w:rsidR="004D413B"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>questions.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2DD8E39F" w14:textId="6719252F" w:rsidR="00F75FF1" w:rsidRPr="003D2469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08CF">
              <w:rPr>
                <w:rFonts w:ascii="Verdana" w:hAnsi="Verdana" w:cstheme="minorHAnsi"/>
                <w:sz w:val="20"/>
                <w:szCs w:val="20"/>
              </w:rPr>
              <w:t>Integrated Runway Sequencing and De-Icing</w:t>
            </w:r>
          </w:p>
          <w:p w14:paraId="1C35AAEA" w14:textId="68D67D92" w:rsidR="00F75FF1" w:rsidRPr="003D2469" w:rsidRDefault="00F75FF1" w:rsidP="00F75FF1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the project </w:t>
            </w:r>
            <w:r w:rsidR="006E21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study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77777777" w:rsidR="00F462EE" w:rsidRDefault="00F462EE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D9583FA" w14:textId="3307EF9A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76827E9" w14:textId="62E73219" w:rsidR="003C48B3" w:rsidRPr="003D2469" w:rsidRDefault="00614CE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Geert De Maere</w:t>
            </w:r>
          </w:p>
          <w:p w14:paraId="235C4D76" w14:textId="77777777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0D265B9C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 </w:t>
            </w:r>
            <w:r w:rsidRPr="00F462EE">
              <w:rPr>
                <w:rFonts w:ascii="Verdana" w:hAnsi="Verdana" w:cstheme="minorHAnsi"/>
                <w:i/>
                <w:iCs/>
                <w:sz w:val="20"/>
                <w:szCs w:val="20"/>
              </w:rPr>
              <w:t>(change if other)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642ED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150B5E8" w14:textId="72E53A84" w:rsidR="00FC08A4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BCCCAD" w14:textId="15E8CBBF" w:rsidR="00506CC0" w:rsidRDefault="002C0262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Geert De Maere will provide the data. Indraneel Mahendrakumar will look after and use the data.</w:t>
            </w:r>
          </w:p>
          <w:p w14:paraId="2527F8BF" w14:textId="77777777" w:rsidR="002C0262" w:rsidRDefault="002C0262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16E9E9D8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  <w:r w:rsidR="00196579"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(s) of</w:t>
            </w: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members of staff </w:t>
            </w:r>
            <w:r w:rsidR="00B02A2D"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students </w:t>
            </w:r>
            <w:r w:rsidRPr="005479B7">
              <w:rPr>
                <w:rFonts w:ascii="Verdana" w:hAnsi="Verdana" w:cstheme="minorHAnsi"/>
                <w:i/>
                <w:iCs/>
                <w:sz w:val="16"/>
                <w:szCs w:val="16"/>
              </w:rPr>
              <w:t>who will look after the data and their responsibilities (e.g., X person will collect the data, Y will pre-process the data, Z will analyse the data, etc.)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149C97F" w14:textId="183B34D4" w:rsidR="00F462EE" w:rsidRP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24F1FBA8" w:rsidR="003C48B3" w:rsidRDefault="00EF4222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Indraneel Mahendrakumar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D3EB375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Only UoN staff can be data owners, stewards</w:t>
            </w:r>
            <w:r w:rsidR="00095AD4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,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EFF7B42" w14:textId="77777777" w:rsidR="00AB6654" w:rsidRDefault="00AB6654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3E9DB3B9" w14:textId="46651C57" w:rsidR="005E417B" w:rsidRPr="005E417B" w:rsidRDefault="005E417B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The data will be provided by </w:t>
            </w:r>
            <w:r w:rsidR="005313E4">
              <w:rPr>
                <w:rFonts w:ascii="Verdana" w:hAnsi="Verdana" w:cstheme="minorHAnsi"/>
                <w:sz w:val="20"/>
                <w:szCs w:val="20"/>
              </w:rPr>
              <w:t>Heathrow Airport to my supervisor Geert De Maere, who will then pass it on to me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1F46962F" w14:textId="77777777" w:rsidR="005E417B" w:rsidRDefault="005E417B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07DC750F" w14:textId="78C6A941" w:rsidR="001836DF" w:rsidRPr="00464496" w:rsidRDefault="00F80F71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Include all 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>persons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>,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8B4827"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>organisations,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or sources (e.g., websites)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data will be obtained from</w:t>
            </w:r>
            <w:r w:rsidR="000213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(including parties who obtain data on your behalf)</w:t>
            </w:r>
            <w:r w:rsidR="0024776B">
              <w:rPr>
                <w:rFonts w:ascii="Verdana" w:hAnsi="Verdana" w:cstheme="minorHAnsi"/>
                <w:i/>
                <w:iCs/>
                <w:sz w:val="16"/>
                <w:szCs w:val="16"/>
              </w:rPr>
              <w:t>; provide evidence (e.g., Terms &amp; Conditions) if data is collected from online sources</w:t>
            </w:r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that supports your proposed use of the </w:t>
            </w:r>
            <w:r w:rsidR="00E20C71">
              <w:rPr>
                <w:rFonts w:ascii="Verdana" w:hAnsi="Verdana" w:cstheme="minorHAnsi"/>
                <w:i/>
                <w:iCs/>
                <w:sz w:val="16"/>
                <w:szCs w:val="16"/>
              </w:rPr>
              <w:t>data.</w:t>
            </w: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4BFDCE7" w14:textId="4B97B529" w:rsidR="00CB6A74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43A6218C" w14:textId="15464C8A" w:rsidR="00E22B33" w:rsidRPr="00C74FF9" w:rsidRDefault="00E22B33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D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ata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should be stored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on</w:t>
            </w:r>
            <w:r w:rsidR="00FE6395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392FD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servers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wherever possible; students should store data on their O365 account if possible (see Section 7 for software repositories, etc.)</w:t>
            </w:r>
            <w:r w:rsidR="00C74FF9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282F0356" w14:textId="77777777" w:rsidR="004021D9" w:rsidRDefault="004021D9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415C208C" w14:textId="7B1F932B" w:rsidR="004021D9" w:rsidRPr="004021D9" w:rsidRDefault="004021D9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The data will be stored on my university-provided OneDrive account.</w:t>
            </w:r>
          </w:p>
          <w:p w14:paraId="48BF24F6" w14:textId="77777777" w:rsidR="006D1DED" w:rsidRDefault="006D1DED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2D6E35C" w14:textId="064D7B42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38DFDFBB" w14:textId="67C9740C" w:rsidR="005601A1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AAC48C4" w14:textId="32949FE5" w:rsidR="00ED31E4" w:rsidRPr="003D2469" w:rsidRDefault="00ED31E4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675CC39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5B9C82C0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39840E3B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You must notify the ethics committee immediately if a data breach occurs</w:t>
            </w:r>
            <w:r w:rsidR="00717733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413E30B7" w14:textId="602874B5" w:rsidR="00D552C2" w:rsidRDefault="00D552C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FB3551F" w14:textId="30A6ADDA" w:rsidR="00F7655A" w:rsidRPr="003D2469" w:rsidRDefault="00F7655A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Since the da</w:t>
            </w:r>
            <w:r w:rsidR="00F41989">
              <w:rPr>
                <w:rFonts w:ascii="Verdana" w:hAnsi="Verdana" w:cstheme="minorHAnsi"/>
                <w:sz w:val="20"/>
                <w:szCs w:val="20"/>
              </w:rPr>
              <w:t>ta will be stored on my university-provided OneDrive space, only I will be able to access it.</w:t>
            </w:r>
          </w:p>
          <w:p w14:paraId="0B1220F8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05676A" w14:textId="205634E8" w:rsidR="00B6277C" w:rsidRPr="003D2469" w:rsidRDefault="009C1FF5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77BECC9" w14:textId="59CCEAAE" w:rsidR="00D552C2" w:rsidRPr="003D2469" w:rsidRDefault="00B6277C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if a user leaves the </w:t>
            </w:r>
            <w:r w:rsidR="005A7996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University.</w:t>
            </w:r>
          </w:p>
          <w:p w14:paraId="25395DE9" w14:textId="24D4877E" w:rsidR="00B6277C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5EAA12" w14:textId="5C3CB167" w:rsidR="00B6277C" w:rsidRPr="003D2469" w:rsidRDefault="006E1CF1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When I leave the university, I will no longer have access to </w:t>
            </w:r>
            <w:r w:rsidR="007D439A">
              <w:rPr>
                <w:rFonts w:ascii="Verdana" w:hAnsi="Verdana" w:cstheme="minorHAnsi"/>
                <w:sz w:val="20"/>
                <w:szCs w:val="20"/>
              </w:rPr>
              <w:t>the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OneDrive storage</w:t>
            </w:r>
            <w:r w:rsidR="007D439A">
              <w:rPr>
                <w:rFonts w:ascii="Verdana" w:hAnsi="Verdana" w:cstheme="minorHAnsi"/>
                <w:sz w:val="20"/>
                <w:szCs w:val="20"/>
              </w:rPr>
              <w:t xml:space="preserve"> provided</w:t>
            </w:r>
            <w:r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6F50F30C" w14:textId="7F96E491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014346AD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D378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7E57D68A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AD6D16">
              <w:rPr>
                <w:rFonts w:ascii="Verdana" w:hAnsi="Verdana" w:cstheme="minorHAnsi"/>
                <w:sz w:val="20"/>
                <w:szCs w:val="20"/>
              </w:rPr>
              <w:t>yes</w:t>
            </w:r>
            <w:r w:rsidR="00B803B2">
              <w:rPr>
                <w:rFonts w:ascii="Verdana" w:hAnsi="Verdana" w:cstheme="minorHAnsi"/>
                <w:sz w:val="20"/>
                <w:szCs w:val="20"/>
              </w:rPr>
              <w:t>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16DD54A7" w14:textId="66889682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7BC82FA3" w14:textId="26F59E51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02DE9D" w14:textId="15D8E684" w:rsidR="004D378E" w:rsidRDefault="004D378E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79C41BC5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76C3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25199AF6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will audio recordings be destroyed after they have been transcribed or textual responses had identifying details </w:t>
            </w:r>
            <w:r w:rsidR="00D84619"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removed?</w:t>
            </w:r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17B40AF2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7A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2BCF669E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C409A6">
              <w:rPr>
                <w:rFonts w:ascii="Verdana" w:hAnsi="Verdana" w:cstheme="minorHAnsi"/>
                <w:sz w:val="20"/>
                <w:szCs w:val="20"/>
              </w:rPr>
              <w:t>no,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0C1743AA" w14:textId="77777777" w:rsidR="00150B3F" w:rsidRDefault="00150B3F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7CC0F42" w14:textId="07064784" w:rsidR="00150B3F" w:rsidRPr="003D2469" w:rsidRDefault="00150B3F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5B42945A" w:rsidR="0092110E" w:rsidRPr="004A26CB" w:rsidRDefault="0092110E" w:rsidP="00074748">
            <w:pPr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Note: It is best practice to de-identify 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data before use 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and destroy 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the original 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data that identifies or could identify people</w:t>
            </w:r>
            <w:r w:rsidR="00C600F8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,</w:t>
            </w:r>
            <w:r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 if possible and practical to do so</w:t>
            </w:r>
            <w:r w:rsidR="009E7BEC" w:rsidRPr="004A26CB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333D8D6A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D7A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09CC95CB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D61B34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9B0B675" w14:textId="13160570" w:rsidR="00F743A3" w:rsidRPr="003D2469" w:rsidRDefault="00F743A3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lastRenderedPageBreak/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5E5E2961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299B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299B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5191C598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B4299B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1EC45E77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Contact the University’s Data Protection Officer for DPIA guidance</w:t>
            </w:r>
            <w:r w:rsidR="00CA5683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6C683962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1456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AC75B76" w14:textId="77777777" w:rsidR="00074748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1456A">
              <w:rPr>
                <w:rFonts w:ascii="Verdana" w:hAnsi="Verdana" w:cstheme="minorHAnsi"/>
                <w:sz w:val="20"/>
                <w:szCs w:val="20"/>
              </w:rPr>
              <w:t>yes,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6AEAA10B" w14:textId="77777777" w:rsidR="00161962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E9874D" w14:textId="77777777" w:rsidR="00161962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4EE097F3" w14:textId="3676426A" w:rsidR="00161962" w:rsidRPr="003D2469" w:rsidRDefault="0016196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278C0BF6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D0F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45715E14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9D0F10">
              <w:rPr>
                <w:rFonts w:ascii="Verdana" w:hAnsi="Verdana" w:cstheme="minorHAnsi"/>
                <w:sz w:val="20"/>
                <w:szCs w:val="20"/>
              </w:rPr>
              <w:t>yes,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D543E89" w14:textId="414EF95A" w:rsidR="00AC7612" w:rsidRPr="00AC7612" w:rsidRDefault="00AC7612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4EC84901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138DE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48787FF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3C2B01"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r w:rsidR="003C2B01">
              <w:rPr>
                <w:rFonts w:ascii="Verdana" w:hAnsi="Verdana" w:cstheme="minorHAnsi"/>
                <w:sz w:val="20"/>
                <w:szCs w:val="20"/>
              </w:rPr>
              <w:t>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DE75103" w14:textId="12FC710B" w:rsidR="00D82E2D" w:rsidRPr="003D2469" w:rsidRDefault="00D82E2D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380EA91B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7702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257A33CC" w:rsid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project site when this has been created</w:t>
            </w:r>
            <w:r w:rsidR="00477025">
              <w:rPr>
                <w:rFonts w:ascii="Verdana" w:hAnsi="Verdana" w:cstheme="minorHAnsi"/>
                <w:i/>
                <w:iCs/>
                <w:sz w:val="16"/>
                <w:szCs w:val="16"/>
              </w:rPr>
              <w:t>.</w:t>
            </w:r>
          </w:p>
          <w:p w14:paraId="19EB8E8F" w14:textId="77777777" w:rsidR="00477025" w:rsidRDefault="00477025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</w:p>
          <w:p w14:paraId="1DF60317" w14:textId="295F1F96" w:rsidR="00477025" w:rsidRPr="00477025" w:rsidRDefault="0047702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6ED502AB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07C4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366820CB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07C4F">
              <w:rPr>
                <w:rFonts w:ascii="Verdana" w:hAnsi="Verdana" w:cstheme="minorHAnsi"/>
                <w:sz w:val="20"/>
                <w:szCs w:val="20"/>
              </w:rPr>
              <w:t>no,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FC5DB2E" w14:textId="47C07776" w:rsidR="00585936" w:rsidRDefault="00585936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49686199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>i.e., are they GDPR compliant</w:t>
            </w:r>
            <w:r w:rsidR="000C28D1">
              <w:rPr>
                <w:rFonts w:ascii="Verdana" w:hAnsi="Verdana" w:cstheme="minorHAnsi"/>
                <w:i/>
                <w:iCs/>
                <w:sz w:val="16"/>
                <w:szCs w:val="16"/>
              </w:rPr>
              <w:t>?</w:t>
            </w: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0518A7E7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C28D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5956E7F9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0C28D1">
              <w:rPr>
                <w:rFonts w:ascii="Verdana" w:hAnsi="Verdana" w:cstheme="minorHAnsi"/>
                <w:sz w:val="20"/>
                <w:szCs w:val="20"/>
              </w:rPr>
              <w:t>y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es, please describe how they ensure data protection (e.g., copy/paste relevant extracts from their privacy policy, terms and conditions concerning data 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46F7DEE7" w:rsidR="00D25669" w:rsidRDefault="001D0D87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N/A</w:t>
            </w: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23CD3873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>See SHERPA/JULIET</w:t>
            </w:r>
            <w:r w:rsidR="00EA641E">
              <w:rPr>
                <w:rFonts w:ascii="Verdana" w:hAnsi="Verdana" w:cstheme="minorHAnsi"/>
                <w:i/>
                <w:sz w:val="16"/>
                <w:szCs w:val="16"/>
              </w:rPr>
              <w:t>:</w:t>
            </w: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 </w:t>
            </w:r>
            <w:hyperlink r:id="rId11" w:history="1">
              <w:r w:rsidRPr="00DC12B2">
                <w:rPr>
                  <w:rStyle w:val="Hyperlink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14A528F5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2201A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353E4BAF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</w:t>
            </w:r>
            <w:r w:rsidR="0052201A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>pseudonymised?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6F3A964C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B1ED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ACA9ED2" w:rsidR="00BC1AE4" w:rsidRPr="00320712" w:rsidRDefault="00567BE8" w:rsidP="00946A57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If </w:t>
            </w:r>
            <w:r w:rsidR="00EB1ED1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no,</w:t>
            </w:r>
            <w:r w:rsidR="0027529E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 the data should not be made available to others, unless clearly gathered for public purposes and consent has been obtained</w:t>
            </w:r>
            <w:r w:rsidR="00320712" w:rsidRPr="00320712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.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35FB31CF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agreement</w:t>
            </w:r>
            <w:r w:rsidR="00F91855">
              <w:rPr>
                <w:rFonts w:ascii="Verdana" w:hAnsi="Verdana" w:cstheme="minorHAnsi"/>
                <w:i/>
                <w:iCs/>
                <w:sz w:val="16"/>
                <w:szCs w:val="16"/>
              </w:rPr>
              <w:t>?</w:t>
            </w:r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6F942D94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47A62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8F6F1EB" w:rsidR="00946A57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r w:rsidR="00747A62">
              <w:rPr>
                <w:rFonts w:ascii="Verdana" w:hAnsi="Verdana" w:cstheme="minorHAnsi"/>
                <w:sz w:val="20"/>
                <w:szCs w:val="20"/>
              </w:rPr>
              <w:t>yes,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provide the reference number of the confidentiality agreement signed by the University’s Research Operations team: </w:t>
            </w:r>
          </w:p>
          <w:p w14:paraId="29ABBEBF" w14:textId="77777777" w:rsidR="00F85F8E" w:rsidRDefault="00F85F8E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3A8635B" w14:textId="25DF7C20" w:rsidR="00F85F8E" w:rsidRPr="003D2469" w:rsidRDefault="00F85F8E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TODO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lastRenderedPageBreak/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577C02EB" w:rsidR="00946A57" w:rsidRPr="00164AEA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 xml:space="preserve">Signed: </w:t>
            </w:r>
            <w:r w:rsidR="00164AEA">
              <w:rPr>
                <w:rFonts w:ascii="Verdana" w:hAnsi="Verdana" w:cstheme="minorHAnsi"/>
                <w:bCs/>
                <w:sz w:val="20"/>
                <w:szCs w:val="20"/>
              </w:rPr>
              <w:t>Indraneel Mahendrakumar</w:t>
            </w:r>
          </w:p>
          <w:p w14:paraId="02EFE441" w14:textId="7E395322" w:rsidR="00946A57" w:rsidRPr="003D2469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</w:rPr>
            </w:pPr>
          </w:p>
          <w:p w14:paraId="44F1065E" w14:textId="0473EEE2" w:rsidR="00946A57" w:rsidRPr="00504AAB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Print name:</w:t>
            </w:r>
            <w:r w:rsidR="00504AAB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504AAB">
              <w:rPr>
                <w:rFonts w:ascii="Verdana" w:hAnsi="Verdana" w:cstheme="minorHAnsi"/>
                <w:bCs/>
                <w:sz w:val="20"/>
                <w:szCs w:val="20"/>
              </w:rPr>
              <w:t>Indraneel Mahendrakumar</w:t>
            </w:r>
          </w:p>
          <w:p w14:paraId="772CC355" w14:textId="0B4E8819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EC7D011" w14:textId="0E383CEE" w:rsidR="00946A57" w:rsidRPr="006B5CBD" w:rsidRDefault="00946A57" w:rsidP="00946A57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  <w:r w:rsidR="006B5CBD">
              <w:rPr>
                <w:rFonts w:ascii="Verdana" w:hAnsi="Verdana" w:cstheme="minorHAnsi"/>
                <w:b/>
                <w:sz w:val="20"/>
                <w:szCs w:val="20"/>
              </w:rPr>
              <w:t xml:space="preserve"> </w:t>
            </w:r>
            <w:r w:rsidR="006B5CBD">
              <w:rPr>
                <w:rFonts w:ascii="Verdana" w:hAnsi="Verdana" w:cstheme="minorHAnsi"/>
                <w:bCs/>
                <w:sz w:val="20"/>
                <w:szCs w:val="20"/>
              </w:rPr>
              <w:t>2</w:t>
            </w:r>
            <w:r w:rsidR="0075072C">
              <w:rPr>
                <w:rFonts w:ascii="Verdana" w:hAnsi="Verdana" w:cstheme="minorHAnsi"/>
                <w:bCs/>
                <w:sz w:val="20"/>
                <w:szCs w:val="20"/>
              </w:rPr>
              <w:t>5</w:t>
            </w:r>
            <w:r w:rsidR="006B5CBD">
              <w:rPr>
                <w:rFonts w:ascii="Verdana" w:hAnsi="Verdana" w:cstheme="minorHAnsi"/>
                <w:bCs/>
                <w:sz w:val="20"/>
                <w:szCs w:val="20"/>
              </w:rPr>
              <w:t xml:space="preserve"> October 2023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D0056C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BB2A" w14:textId="77777777" w:rsidR="00941DC2" w:rsidRDefault="00941DC2" w:rsidP="00BE1E91">
      <w:r>
        <w:separator/>
      </w:r>
    </w:p>
  </w:endnote>
  <w:endnote w:type="continuationSeparator" w:id="0">
    <w:p w14:paraId="652C4391" w14:textId="77777777" w:rsidR="00941DC2" w:rsidRDefault="00941DC2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Footer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Footer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Footer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A949" w14:textId="77777777" w:rsidR="00941DC2" w:rsidRDefault="00941DC2" w:rsidP="00BE1E91">
      <w:r>
        <w:separator/>
      </w:r>
    </w:p>
  </w:footnote>
  <w:footnote w:type="continuationSeparator" w:id="0">
    <w:p w14:paraId="082AB660" w14:textId="77777777" w:rsidR="00941DC2" w:rsidRDefault="00941DC2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138DE"/>
    <w:rsid w:val="000205FC"/>
    <w:rsid w:val="0002137D"/>
    <w:rsid w:val="0002268B"/>
    <w:rsid w:val="00032A6D"/>
    <w:rsid w:val="00037644"/>
    <w:rsid w:val="00040F7C"/>
    <w:rsid w:val="00041FB9"/>
    <w:rsid w:val="00042695"/>
    <w:rsid w:val="000455C5"/>
    <w:rsid w:val="00056898"/>
    <w:rsid w:val="000708CF"/>
    <w:rsid w:val="0007453C"/>
    <w:rsid w:val="00074748"/>
    <w:rsid w:val="00095AD4"/>
    <w:rsid w:val="00095E74"/>
    <w:rsid w:val="000A4D35"/>
    <w:rsid w:val="000A5BE9"/>
    <w:rsid w:val="000C28D1"/>
    <w:rsid w:val="000D7A6A"/>
    <w:rsid w:val="000E3D37"/>
    <w:rsid w:val="000E4C87"/>
    <w:rsid w:val="000F229C"/>
    <w:rsid w:val="000F7C5C"/>
    <w:rsid w:val="000F7DEE"/>
    <w:rsid w:val="00101650"/>
    <w:rsid w:val="00104B65"/>
    <w:rsid w:val="0010518D"/>
    <w:rsid w:val="001155C2"/>
    <w:rsid w:val="00124F58"/>
    <w:rsid w:val="00125A10"/>
    <w:rsid w:val="00125C8C"/>
    <w:rsid w:val="0013534C"/>
    <w:rsid w:val="00135823"/>
    <w:rsid w:val="00137011"/>
    <w:rsid w:val="00150B3F"/>
    <w:rsid w:val="00152821"/>
    <w:rsid w:val="001603AF"/>
    <w:rsid w:val="00160B3E"/>
    <w:rsid w:val="00161962"/>
    <w:rsid w:val="00164AEA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D0D87"/>
    <w:rsid w:val="001D386C"/>
    <w:rsid w:val="001D5EFB"/>
    <w:rsid w:val="001D77D1"/>
    <w:rsid w:val="001E0105"/>
    <w:rsid w:val="001E703B"/>
    <w:rsid w:val="001E7576"/>
    <w:rsid w:val="001F0FFF"/>
    <w:rsid w:val="001F1C13"/>
    <w:rsid w:val="001F5D31"/>
    <w:rsid w:val="0020178C"/>
    <w:rsid w:val="0021104C"/>
    <w:rsid w:val="00212327"/>
    <w:rsid w:val="0021298F"/>
    <w:rsid w:val="00225382"/>
    <w:rsid w:val="00230E35"/>
    <w:rsid w:val="0024776B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9B2"/>
    <w:rsid w:val="002B1C2A"/>
    <w:rsid w:val="002B278C"/>
    <w:rsid w:val="002B2CF5"/>
    <w:rsid w:val="002C0262"/>
    <w:rsid w:val="002C3C83"/>
    <w:rsid w:val="002C73FB"/>
    <w:rsid w:val="002D0521"/>
    <w:rsid w:val="002E187B"/>
    <w:rsid w:val="0030409B"/>
    <w:rsid w:val="0031071E"/>
    <w:rsid w:val="0031283F"/>
    <w:rsid w:val="00320712"/>
    <w:rsid w:val="0033027A"/>
    <w:rsid w:val="00331E2B"/>
    <w:rsid w:val="00344AA6"/>
    <w:rsid w:val="00360009"/>
    <w:rsid w:val="003719E4"/>
    <w:rsid w:val="00376A63"/>
    <w:rsid w:val="00392FD9"/>
    <w:rsid w:val="003A1620"/>
    <w:rsid w:val="003A5179"/>
    <w:rsid w:val="003B083F"/>
    <w:rsid w:val="003B3D72"/>
    <w:rsid w:val="003B4935"/>
    <w:rsid w:val="003C1EE7"/>
    <w:rsid w:val="003C20B1"/>
    <w:rsid w:val="003C2B01"/>
    <w:rsid w:val="003C48B3"/>
    <w:rsid w:val="003D21AE"/>
    <w:rsid w:val="003D2469"/>
    <w:rsid w:val="003F393D"/>
    <w:rsid w:val="004021D9"/>
    <w:rsid w:val="004032E1"/>
    <w:rsid w:val="00432437"/>
    <w:rsid w:val="00433365"/>
    <w:rsid w:val="00440B87"/>
    <w:rsid w:val="004621B9"/>
    <w:rsid w:val="004637CB"/>
    <w:rsid w:val="00464496"/>
    <w:rsid w:val="00466FC9"/>
    <w:rsid w:val="004714DB"/>
    <w:rsid w:val="00477025"/>
    <w:rsid w:val="0048689A"/>
    <w:rsid w:val="00492615"/>
    <w:rsid w:val="004A26CB"/>
    <w:rsid w:val="004B3180"/>
    <w:rsid w:val="004C30AF"/>
    <w:rsid w:val="004D378E"/>
    <w:rsid w:val="004D413B"/>
    <w:rsid w:val="004D504C"/>
    <w:rsid w:val="004D5BCA"/>
    <w:rsid w:val="004E4AEB"/>
    <w:rsid w:val="004F0094"/>
    <w:rsid w:val="004F7FBC"/>
    <w:rsid w:val="0050016C"/>
    <w:rsid w:val="00504708"/>
    <w:rsid w:val="00504AAB"/>
    <w:rsid w:val="00506CC0"/>
    <w:rsid w:val="00507835"/>
    <w:rsid w:val="005115EC"/>
    <w:rsid w:val="00515F12"/>
    <w:rsid w:val="0052201A"/>
    <w:rsid w:val="0052563C"/>
    <w:rsid w:val="005313E4"/>
    <w:rsid w:val="005320E6"/>
    <w:rsid w:val="005479B7"/>
    <w:rsid w:val="005538FD"/>
    <w:rsid w:val="00556215"/>
    <w:rsid w:val="005601A1"/>
    <w:rsid w:val="00563F79"/>
    <w:rsid w:val="0056426B"/>
    <w:rsid w:val="005642FC"/>
    <w:rsid w:val="005676C3"/>
    <w:rsid w:val="00567BE8"/>
    <w:rsid w:val="00582D3E"/>
    <w:rsid w:val="00582ED2"/>
    <w:rsid w:val="00585380"/>
    <w:rsid w:val="00585936"/>
    <w:rsid w:val="005A63E0"/>
    <w:rsid w:val="005A7996"/>
    <w:rsid w:val="005C1C39"/>
    <w:rsid w:val="005D3503"/>
    <w:rsid w:val="005D46E1"/>
    <w:rsid w:val="005E3FC4"/>
    <w:rsid w:val="005E417B"/>
    <w:rsid w:val="005E5107"/>
    <w:rsid w:val="005F4CC0"/>
    <w:rsid w:val="005F6CA7"/>
    <w:rsid w:val="006032BC"/>
    <w:rsid w:val="0061333F"/>
    <w:rsid w:val="00614CE3"/>
    <w:rsid w:val="0061675E"/>
    <w:rsid w:val="00617E0F"/>
    <w:rsid w:val="00646F08"/>
    <w:rsid w:val="00647D06"/>
    <w:rsid w:val="006510C5"/>
    <w:rsid w:val="00653AF4"/>
    <w:rsid w:val="006612C4"/>
    <w:rsid w:val="006619EC"/>
    <w:rsid w:val="00670447"/>
    <w:rsid w:val="00677883"/>
    <w:rsid w:val="006860B4"/>
    <w:rsid w:val="00693825"/>
    <w:rsid w:val="006A0155"/>
    <w:rsid w:val="006A25B8"/>
    <w:rsid w:val="006B5CBD"/>
    <w:rsid w:val="006B708F"/>
    <w:rsid w:val="006C31F1"/>
    <w:rsid w:val="006C689B"/>
    <w:rsid w:val="006D1DED"/>
    <w:rsid w:val="006E1CF1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07C4F"/>
    <w:rsid w:val="00711C7F"/>
    <w:rsid w:val="0071456A"/>
    <w:rsid w:val="00717733"/>
    <w:rsid w:val="00723FE2"/>
    <w:rsid w:val="00745DA0"/>
    <w:rsid w:val="00747A62"/>
    <w:rsid w:val="0075072C"/>
    <w:rsid w:val="00761755"/>
    <w:rsid w:val="007617A8"/>
    <w:rsid w:val="00763CFF"/>
    <w:rsid w:val="007717A5"/>
    <w:rsid w:val="007736FD"/>
    <w:rsid w:val="0077486B"/>
    <w:rsid w:val="00775B97"/>
    <w:rsid w:val="00780DD6"/>
    <w:rsid w:val="00793C3C"/>
    <w:rsid w:val="00796194"/>
    <w:rsid w:val="00797729"/>
    <w:rsid w:val="007B0CBC"/>
    <w:rsid w:val="007B29F2"/>
    <w:rsid w:val="007B6B73"/>
    <w:rsid w:val="007C09EB"/>
    <w:rsid w:val="007D439A"/>
    <w:rsid w:val="007D6758"/>
    <w:rsid w:val="007D7460"/>
    <w:rsid w:val="007E3DD7"/>
    <w:rsid w:val="00804364"/>
    <w:rsid w:val="00806B15"/>
    <w:rsid w:val="0081263B"/>
    <w:rsid w:val="008400F0"/>
    <w:rsid w:val="00840260"/>
    <w:rsid w:val="008445CF"/>
    <w:rsid w:val="00846B02"/>
    <w:rsid w:val="008470AB"/>
    <w:rsid w:val="008502E8"/>
    <w:rsid w:val="00852D37"/>
    <w:rsid w:val="00852DDF"/>
    <w:rsid w:val="008608BF"/>
    <w:rsid w:val="0086536F"/>
    <w:rsid w:val="00882AE6"/>
    <w:rsid w:val="00885FBD"/>
    <w:rsid w:val="0089693C"/>
    <w:rsid w:val="008976E3"/>
    <w:rsid w:val="008A3A42"/>
    <w:rsid w:val="008A5A72"/>
    <w:rsid w:val="008B4827"/>
    <w:rsid w:val="008B7BBA"/>
    <w:rsid w:val="008C398D"/>
    <w:rsid w:val="008C50CF"/>
    <w:rsid w:val="008F08F0"/>
    <w:rsid w:val="008F0E1C"/>
    <w:rsid w:val="00900C3E"/>
    <w:rsid w:val="00900F8D"/>
    <w:rsid w:val="00902B5F"/>
    <w:rsid w:val="00904353"/>
    <w:rsid w:val="00904B7E"/>
    <w:rsid w:val="00916312"/>
    <w:rsid w:val="009206AD"/>
    <w:rsid w:val="0092110E"/>
    <w:rsid w:val="009377A4"/>
    <w:rsid w:val="00941DC2"/>
    <w:rsid w:val="00946A57"/>
    <w:rsid w:val="00953C36"/>
    <w:rsid w:val="0096121B"/>
    <w:rsid w:val="009737BF"/>
    <w:rsid w:val="00975368"/>
    <w:rsid w:val="0098492B"/>
    <w:rsid w:val="00996E6B"/>
    <w:rsid w:val="009A38AF"/>
    <w:rsid w:val="009A7EDE"/>
    <w:rsid w:val="009B3A5B"/>
    <w:rsid w:val="009B63A1"/>
    <w:rsid w:val="009B690B"/>
    <w:rsid w:val="009B700D"/>
    <w:rsid w:val="009B7CB8"/>
    <w:rsid w:val="009C0116"/>
    <w:rsid w:val="009C0873"/>
    <w:rsid w:val="009C1FF5"/>
    <w:rsid w:val="009D0F10"/>
    <w:rsid w:val="009D2932"/>
    <w:rsid w:val="009E27F9"/>
    <w:rsid w:val="009E7BEC"/>
    <w:rsid w:val="00A07F6A"/>
    <w:rsid w:val="00A11E5F"/>
    <w:rsid w:val="00A129D1"/>
    <w:rsid w:val="00A12B68"/>
    <w:rsid w:val="00A13EBA"/>
    <w:rsid w:val="00A202DB"/>
    <w:rsid w:val="00A20850"/>
    <w:rsid w:val="00A6002C"/>
    <w:rsid w:val="00A62F5D"/>
    <w:rsid w:val="00A63C6A"/>
    <w:rsid w:val="00A67CA8"/>
    <w:rsid w:val="00A73C39"/>
    <w:rsid w:val="00A82934"/>
    <w:rsid w:val="00A8455B"/>
    <w:rsid w:val="00A85AAF"/>
    <w:rsid w:val="00A86D80"/>
    <w:rsid w:val="00A91D6D"/>
    <w:rsid w:val="00A95532"/>
    <w:rsid w:val="00A96D7D"/>
    <w:rsid w:val="00AA3A94"/>
    <w:rsid w:val="00AB2198"/>
    <w:rsid w:val="00AB6654"/>
    <w:rsid w:val="00AB70CD"/>
    <w:rsid w:val="00AC3420"/>
    <w:rsid w:val="00AC7612"/>
    <w:rsid w:val="00AD6D16"/>
    <w:rsid w:val="00AE220F"/>
    <w:rsid w:val="00AF0140"/>
    <w:rsid w:val="00AF0CDC"/>
    <w:rsid w:val="00AF3EC7"/>
    <w:rsid w:val="00AF7EF1"/>
    <w:rsid w:val="00B00876"/>
    <w:rsid w:val="00B0138A"/>
    <w:rsid w:val="00B02A2D"/>
    <w:rsid w:val="00B05CC4"/>
    <w:rsid w:val="00B23E4B"/>
    <w:rsid w:val="00B34310"/>
    <w:rsid w:val="00B41D7E"/>
    <w:rsid w:val="00B4299B"/>
    <w:rsid w:val="00B545A1"/>
    <w:rsid w:val="00B6277C"/>
    <w:rsid w:val="00B644DB"/>
    <w:rsid w:val="00B74E61"/>
    <w:rsid w:val="00B803B2"/>
    <w:rsid w:val="00B84FBD"/>
    <w:rsid w:val="00B8720F"/>
    <w:rsid w:val="00BA0B2B"/>
    <w:rsid w:val="00BA0C8D"/>
    <w:rsid w:val="00BA2173"/>
    <w:rsid w:val="00BA6A9F"/>
    <w:rsid w:val="00BB2663"/>
    <w:rsid w:val="00BB2968"/>
    <w:rsid w:val="00BC1AE4"/>
    <w:rsid w:val="00BC65CB"/>
    <w:rsid w:val="00BC6B56"/>
    <w:rsid w:val="00BC7077"/>
    <w:rsid w:val="00BC73CD"/>
    <w:rsid w:val="00BD0920"/>
    <w:rsid w:val="00BD24CB"/>
    <w:rsid w:val="00BD303D"/>
    <w:rsid w:val="00BD5CA3"/>
    <w:rsid w:val="00BD5FB5"/>
    <w:rsid w:val="00BE1E91"/>
    <w:rsid w:val="00BE35B6"/>
    <w:rsid w:val="00C01078"/>
    <w:rsid w:val="00C05024"/>
    <w:rsid w:val="00C14FC6"/>
    <w:rsid w:val="00C1634B"/>
    <w:rsid w:val="00C20DCB"/>
    <w:rsid w:val="00C23480"/>
    <w:rsid w:val="00C24702"/>
    <w:rsid w:val="00C26511"/>
    <w:rsid w:val="00C27C75"/>
    <w:rsid w:val="00C34351"/>
    <w:rsid w:val="00C360C8"/>
    <w:rsid w:val="00C409A6"/>
    <w:rsid w:val="00C41300"/>
    <w:rsid w:val="00C43BE7"/>
    <w:rsid w:val="00C44621"/>
    <w:rsid w:val="00C46559"/>
    <w:rsid w:val="00C51E42"/>
    <w:rsid w:val="00C53620"/>
    <w:rsid w:val="00C600F8"/>
    <w:rsid w:val="00C71B82"/>
    <w:rsid w:val="00C74FF9"/>
    <w:rsid w:val="00C80441"/>
    <w:rsid w:val="00C85342"/>
    <w:rsid w:val="00C91B13"/>
    <w:rsid w:val="00CA087D"/>
    <w:rsid w:val="00CA133B"/>
    <w:rsid w:val="00CA463C"/>
    <w:rsid w:val="00CA5292"/>
    <w:rsid w:val="00CA5683"/>
    <w:rsid w:val="00CB17F0"/>
    <w:rsid w:val="00CB6A74"/>
    <w:rsid w:val="00CC1981"/>
    <w:rsid w:val="00CC3364"/>
    <w:rsid w:val="00D0056C"/>
    <w:rsid w:val="00D00C54"/>
    <w:rsid w:val="00D12B71"/>
    <w:rsid w:val="00D25669"/>
    <w:rsid w:val="00D258EB"/>
    <w:rsid w:val="00D41773"/>
    <w:rsid w:val="00D47102"/>
    <w:rsid w:val="00D50B97"/>
    <w:rsid w:val="00D51007"/>
    <w:rsid w:val="00D52C9C"/>
    <w:rsid w:val="00D552C2"/>
    <w:rsid w:val="00D61A26"/>
    <w:rsid w:val="00D61B34"/>
    <w:rsid w:val="00D63CF9"/>
    <w:rsid w:val="00D7156F"/>
    <w:rsid w:val="00D7701F"/>
    <w:rsid w:val="00D82E2D"/>
    <w:rsid w:val="00D84619"/>
    <w:rsid w:val="00D86311"/>
    <w:rsid w:val="00DB0E3F"/>
    <w:rsid w:val="00DB60A2"/>
    <w:rsid w:val="00DC12B2"/>
    <w:rsid w:val="00DC77AD"/>
    <w:rsid w:val="00DD3ABC"/>
    <w:rsid w:val="00DF0808"/>
    <w:rsid w:val="00DF2307"/>
    <w:rsid w:val="00DF4D21"/>
    <w:rsid w:val="00E01F6E"/>
    <w:rsid w:val="00E20C71"/>
    <w:rsid w:val="00E22B33"/>
    <w:rsid w:val="00E236D7"/>
    <w:rsid w:val="00E26974"/>
    <w:rsid w:val="00E33ADC"/>
    <w:rsid w:val="00E41F07"/>
    <w:rsid w:val="00E52D7D"/>
    <w:rsid w:val="00E61972"/>
    <w:rsid w:val="00E65248"/>
    <w:rsid w:val="00E672C3"/>
    <w:rsid w:val="00E746DF"/>
    <w:rsid w:val="00E95D61"/>
    <w:rsid w:val="00EA641E"/>
    <w:rsid w:val="00EB1ED1"/>
    <w:rsid w:val="00EB4394"/>
    <w:rsid w:val="00ED14AB"/>
    <w:rsid w:val="00ED31E4"/>
    <w:rsid w:val="00EE29F2"/>
    <w:rsid w:val="00EE77FE"/>
    <w:rsid w:val="00EE7A5B"/>
    <w:rsid w:val="00EF4222"/>
    <w:rsid w:val="00F0076F"/>
    <w:rsid w:val="00F054B1"/>
    <w:rsid w:val="00F139E1"/>
    <w:rsid w:val="00F16CDA"/>
    <w:rsid w:val="00F207EF"/>
    <w:rsid w:val="00F20E1D"/>
    <w:rsid w:val="00F27386"/>
    <w:rsid w:val="00F277ED"/>
    <w:rsid w:val="00F342A2"/>
    <w:rsid w:val="00F357C5"/>
    <w:rsid w:val="00F37841"/>
    <w:rsid w:val="00F41989"/>
    <w:rsid w:val="00F462EE"/>
    <w:rsid w:val="00F46CCA"/>
    <w:rsid w:val="00F508D0"/>
    <w:rsid w:val="00F65BE0"/>
    <w:rsid w:val="00F664DD"/>
    <w:rsid w:val="00F66934"/>
    <w:rsid w:val="00F718AF"/>
    <w:rsid w:val="00F743A3"/>
    <w:rsid w:val="00F75FF1"/>
    <w:rsid w:val="00F7655A"/>
    <w:rsid w:val="00F80F71"/>
    <w:rsid w:val="00F81647"/>
    <w:rsid w:val="00F85F8E"/>
    <w:rsid w:val="00F87F93"/>
    <w:rsid w:val="00F91855"/>
    <w:rsid w:val="00F92C65"/>
    <w:rsid w:val="00F92CA6"/>
    <w:rsid w:val="00FA048E"/>
    <w:rsid w:val="00FA5A02"/>
    <w:rsid w:val="00FB7996"/>
    <w:rsid w:val="00FC08A4"/>
    <w:rsid w:val="00FD1DEA"/>
    <w:rsid w:val="00FD1F5B"/>
    <w:rsid w:val="00FD7230"/>
    <w:rsid w:val="00FE6395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E91"/>
  </w:style>
  <w:style w:type="paragraph" w:styleId="Footer">
    <w:name w:val="footer"/>
    <w:basedOn w:val="Normal"/>
    <w:link w:val="Foot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E91"/>
  </w:style>
  <w:style w:type="paragraph" w:styleId="BalloonText">
    <w:name w:val="Balloon Text"/>
    <w:basedOn w:val="Normal"/>
    <w:link w:val="BalloonTextChar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2B2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TableGrid">
    <w:name w:val="Table Grid"/>
    <w:basedOn w:val="TableNormal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E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E6B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398D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F433D0ED5FE47A766ECF7B5B35395" ma:contentTypeVersion="4" ma:contentTypeDescription="Create a new document." ma:contentTypeScope="" ma:versionID="7c9de0c3a4cf4d801acc7f57e7e0072b">
  <xsd:schema xmlns:xsd="http://www.w3.org/2001/XMLSchema" xmlns:xs="http://www.w3.org/2001/XMLSchema" xmlns:p="http://schemas.microsoft.com/office/2006/metadata/properties" xmlns:ns2="3e13d111-194f-46b7-9f3a-0b22d9a5dd76" xmlns:ns3="5f727c75-887a-4743-b86f-092f0d48dd71" targetNamespace="http://schemas.microsoft.com/office/2006/metadata/properties" ma:root="true" ma:fieldsID="3eb8710243499c952522be131663bda4" ns2:_="" ns3:_="">
    <xsd:import namespace="3e13d111-194f-46b7-9f3a-0b22d9a5dd76"/>
    <xsd:import namespace="5f727c75-887a-4743-b86f-092f0d48d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3d111-194f-46b7-9f3a-0b22d9a5d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7c75-887a-4743-b86f-092f0d48dd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C3C31-D7AA-4372-AA6E-9F8B98FAB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3d111-194f-46b7-9f3a-0b22d9a5dd76"/>
    <ds:schemaRef ds:uri="5f727c75-887a-4743-b86f-092f0d48d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UoN_Letterhead NEW.dot</Template>
  <TotalTime>555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Indraneel Mahendrakumar</cp:lastModifiedBy>
  <cp:revision>312</cp:revision>
  <dcterms:created xsi:type="dcterms:W3CDTF">2021-05-04T14:50:00Z</dcterms:created>
  <dcterms:modified xsi:type="dcterms:W3CDTF">2023-10-25T09:17:00Z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0x0101001DEF433D0ED5FE47A766ECF7B5B35395</vt:lpwstr>
  </property>
</Properties>
</file>